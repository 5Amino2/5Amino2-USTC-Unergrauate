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BA46" w14:textId="77777777" w:rsidR="00135C47" w:rsidRPr="008F57B5" w:rsidRDefault="00135C47" w:rsidP="00135C47">
      <w:pPr>
        <w:pStyle w:val="a7"/>
        <w:spacing w:after="0" w:line="360" w:lineRule="auto"/>
        <w:jc w:val="center"/>
        <w:rPr>
          <w:u w:val="double"/>
        </w:rPr>
      </w:pPr>
      <w:r w:rsidRPr="008F57B5">
        <w:rPr>
          <w:rFonts w:ascii="Arial" w:hAnsi="Arial" w:cs="Arial"/>
          <w:sz w:val="48"/>
          <w:szCs w:val="48"/>
          <w:u w:val="double"/>
        </w:rPr>
        <w:t>实验报告</w:t>
      </w:r>
    </w:p>
    <w:p w14:paraId="1CE4B220" w14:textId="68018D53" w:rsidR="00135C47" w:rsidRPr="008F57B5" w:rsidRDefault="00135C47" w:rsidP="006A7580">
      <w:pPr>
        <w:pStyle w:val="a7"/>
        <w:spacing w:after="0"/>
        <w:jc w:val="center"/>
        <w:rPr>
          <w:u w:val="single"/>
        </w:rPr>
      </w:pPr>
      <w:r w:rsidRPr="008F57B5">
        <w:rPr>
          <w:rFonts w:ascii="Arial" w:hAnsi="Arial" w:cs="Arial"/>
          <w:sz w:val="20"/>
          <w:szCs w:val="20"/>
        </w:rPr>
        <w:t>姓名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 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李霄奕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  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日期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  <w:u w:val="single"/>
        </w:rPr>
        <w:t>20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2</w:t>
      </w:r>
      <w:r w:rsidR="008F6ADB">
        <w:rPr>
          <w:rFonts w:ascii="Arial" w:hAnsi="Arial" w:cs="Arial" w:hint="eastAsia"/>
          <w:sz w:val="20"/>
          <w:szCs w:val="20"/>
          <w:u w:val="single"/>
        </w:rPr>
        <w:t>2</w:t>
      </w:r>
      <w:r w:rsidRPr="008F57B5">
        <w:rPr>
          <w:rFonts w:ascii="Arial" w:hAnsi="Arial" w:cs="Arial"/>
          <w:sz w:val="20"/>
          <w:szCs w:val="20"/>
          <w:u w:val="single"/>
        </w:rPr>
        <w:t>年</w:t>
      </w:r>
      <w:r w:rsidR="008C60E1">
        <w:rPr>
          <w:rFonts w:ascii="Arial" w:hAnsi="Arial" w:cs="Arial" w:hint="eastAsia"/>
          <w:sz w:val="20"/>
          <w:szCs w:val="20"/>
          <w:u w:val="single"/>
        </w:rPr>
        <w:t>X</w:t>
      </w:r>
      <w:r w:rsidRPr="008F57B5">
        <w:rPr>
          <w:rFonts w:ascii="Arial" w:hAnsi="Arial" w:cs="Arial"/>
          <w:sz w:val="20"/>
          <w:szCs w:val="20"/>
          <w:u w:val="single"/>
        </w:rPr>
        <w:t>月</w:t>
      </w:r>
      <w:r w:rsidR="008C60E1">
        <w:rPr>
          <w:rFonts w:ascii="Arial" w:hAnsi="Arial" w:cs="Arial" w:hint="eastAsia"/>
          <w:sz w:val="20"/>
          <w:szCs w:val="20"/>
          <w:u w:val="single"/>
        </w:rPr>
        <w:t>XX</w:t>
      </w:r>
      <w:r w:rsidRPr="008F57B5">
        <w:rPr>
          <w:rFonts w:ascii="Arial" w:hAnsi="Arial" w:cs="Arial"/>
          <w:sz w:val="20"/>
          <w:szCs w:val="20"/>
          <w:u w:val="single"/>
        </w:rPr>
        <w:t>日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No. 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PB21511897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评分：</w:t>
      </w:r>
    </w:p>
    <w:p w14:paraId="0C922CEE" w14:textId="77777777" w:rsidR="00135C47" w:rsidRPr="008F57B5" w:rsidRDefault="00135C47" w:rsidP="00135C47">
      <w:pPr>
        <w:rPr>
          <w:b/>
          <w:strike/>
        </w:rPr>
      </w:pPr>
      <w:r w:rsidRPr="008F57B5">
        <w:rPr>
          <w:rFonts w:hint="eastAsia"/>
          <w:b/>
          <w:strike/>
        </w:rPr>
        <w:t xml:space="preserve">                                                                                              </w:t>
      </w:r>
    </w:p>
    <w:p w14:paraId="3CF3A2BA" w14:textId="2A4DD4DC" w:rsidR="00B30B63" w:rsidRPr="008F57B5" w:rsidRDefault="00EC3590" w:rsidP="00EC3590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 w:rsidRPr="008F57B5">
        <w:rPr>
          <w:rFonts w:ascii="Arial" w:hAnsi="Arial" w:cs="Arial"/>
          <w:b/>
          <w:bCs/>
          <w:sz w:val="21"/>
          <w:szCs w:val="21"/>
        </w:rPr>
        <w:t>实验题目：</w:t>
      </w:r>
      <w:r w:rsidR="002A73EE" w:rsidRPr="008F57B5">
        <w:rPr>
          <w:rFonts w:ascii="Arial" w:hAnsi="Arial" w:cs="Arial" w:hint="eastAsia"/>
          <w:bCs/>
          <w:sz w:val="20"/>
          <w:szCs w:val="20"/>
        </w:rPr>
        <w:t xml:space="preserve"> </w:t>
      </w:r>
      <w:r w:rsidR="008C60E1">
        <w:rPr>
          <w:rFonts w:ascii="Arial" w:hAnsi="Arial" w:cs="Arial" w:hint="eastAsia"/>
          <w:bCs/>
          <w:sz w:val="20"/>
          <w:szCs w:val="20"/>
        </w:rPr>
        <w:t>XXX</w:t>
      </w:r>
    </w:p>
    <w:p w14:paraId="30646587" w14:textId="3ED84402" w:rsidR="006A7580" w:rsidRDefault="00EC3590" w:rsidP="006A7580">
      <w:pPr>
        <w:spacing w:line="360" w:lineRule="auto"/>
        <w:ind w:left="1054" w:hangingChars="500" w:hanging="1054"/>
        <w:rPr>
          <w:rFonts w:ascii="Arial" w:hAnsi="Arial" w:cs="Arial"/>
          <w:b/>
          <w:bCs/>
          <w:szCs w:val="21"/>
        </w:rPr>
      </w:pPr>
      <w:r w:rsidRPr="008F57B5">
        <w:rPr>
          <w:rFonts w:ascii="Arial" w:hAnsi="Arial" w:cs="Arial"/>
          <w:b/>
          <w:bCs/>
          <w:szCs w:val="21"/>
        </w:rPr>
        <w:t>实验目的：</w:t>
      </w:r>
    </w:p>
    <w:p w14:paraId="31DD0102" w14:textId="76A8336C" w:rsidR="006970B6" w:rsidRDefault="008C60E1" w:rsidP="00932927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kern w:val="0"/>
          <w:sz w:val="20"/>
          <w:szCs w:val="20"/>
        </w:rPr>
      </w:pPr>
      <w:r>
        <w:rPr>
          <w:rFonts w:ascii="Arial" w:hAnsi="Arial" w:cs="Arial" w:hint="eastAsia"/>
          <w:bCs/>
          <w:kern w:val="0"/>
          <w:sz w:val="20"/>
          <w:szCs w:val="20"/>
        </w:rPr>
        <w:t>XXX</w:t>
      </w:r>
    </w:p>
    <w:p w14:paraId="2D1A8595" w14:textId="7F826EAD" w:rsidR="006970B6" w:rsidRDefault="008C60E1" w:rsidP="00932927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kern w:val="0"/>
          <w:sz w:val="20"/>
          <w:szCs w:val="20"/>
        </w:rPr>
      </w:pPr>
      <w:r>
        <w:rPr>
          <w:rFonts w:ascii="Arial" w:hAnsi="Arial" w:cs="Arial" w:hint="eastAsia"/>
          <w:bCs/>
          <w:kern w:val="0"/>
          <w:sz w:val="20"/>
          <w:szCs w:val="20"/>
        </w:rPr>
        <w:t>XXX</w:t>
      </w:r>
    </w:p>
    <w:p w14:paraId="15E0D3E2" w14:textId="37C8F8D7" w:rsidR="00932927" w:rsidRPr="006970B6" w:rsidRDefault="008C60E1" w:rsidP="006970B6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kern w:val="0"/>
          <w:sz w:val="20"/>
          <w:szCs w:val="20"/>
        </w:rPr>
      </w:pPr>
      <w:r>
        <w:rPr>
          <w:rFonts w:ascii="Arial" w:hAnsi="Arial" w:cs="Arial" w:hint="eastAsia"/>
          <w:bCs/>
          <w:kern w:val="0"/>
          <w:sz w:val="20"/>
          <w:szCs w:val="20"/>
        </w:rPr>
        <w:t>XXX</w:t>
      </w:r>
    </w:p>
    <w:p w14:paraId="4F0490AC" w14:textId="6EF2A555" w:rsidR="00C604C2" w:rsidRDefault="00C604C2" w:rsidP="00C604C2">
      <w:pPr>
        <w:spacing w:line="360" w:lineRule="auto"/>
        <w:ind w:left="1054" w:hangingChars="500" w:hanging="1054"/>
        <w:rPr>
          <w:rFonts w:ascii="Arial" w:hAnsi="Arial" w:cs="Arial"/>
          <w:b/>
          <w:bCs/>
          <w:szCs w:val="21"/>
        </w:rPr>
      </w:pPr>
      <w:r w:rsidRPr="00C604C2">
        <w:rPr>
          <w:rFonts w:ascii="Arial" w:hAnsi="Arial" w:cs="Arial" w:hint="eastAsia"/>
          <w:b/>
          <w:bCs/>
          <w:szCs w:val="21"/>
        </w:rPr>
        <w:t>实验原理：</w:t>
      </w:r>
    </w:p>
    <w:p w14:paraId="2B5B5054" w14:textId="28368FF8" w:rsidR="002E2B51" w:rsidRPr="002E2B51" w:rsidRDefault="002E2B51" w:rsidP="002E2B51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bookmarkStart w:id="0" w:name="_Hlk99984249"/>
      <w:r w:rsidRPr="002E2B51">
        <w:rPr>
          <w:rFonts w:ascii="Arial" w:hAnsi="Arial" w:cs="Arial" w:hint="eastAsia"/>
          <w:b/>
          <w:bCs/>
          <w:sz w:val="21"/>
          <w:szCs w:val="21"/>
        </w:rPr>
        <w:t>实验仪器：</w:t>
      </w:r>
    </w:p>
    <w:p w14:paraId="58B55119" w14:textId="713A67E9" w:rsidR="0020194F" w:rsidRDefault="00103AF5" w:rsidP="0020194F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 w:rsidR="004628F8" w:rsidRPr="008F57B5">
        <w:rPr>
          <w:rFonts w:ascii="Arial" w:hAnsi="Arial" w:cs="Arial"/>
          <w:b/>
          <w:bCs/>
          <w:sz w:val="21"/>
          <w:szCs w:val="21"/>
        </w:rPr>
        <w:t>数据：</w:t>
      </w:r>
    </w:p>
    <w:bookmarkEnd w:id="0"/>
    <w:p w14:paraId="422E46E8" w14:textId="1F20926E" w:rsidR="00C02A69" w:rsidRDefault="00C02A69" w:rsidP="00C02A69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/>
          <w:b/>
          <w:bCs/>
          <w:sz w:val="21"/>
          <w:szCs w:val="21"/>
        </w:rPr>
        <w:t>数据</w:t>
      </w:r>
      <w:r w:rsidRPr="008F57B5">
        <w:rPr>
          <w:rFonts w:ascii="Arial" w:hAnsi="Arial" w:cs="Arial" w:hint="eastAsia"/>
          <w:b/>
          <w:bCs/>
          <w:sz w:val="21"/>
          <w:szCs w:val="21"/>
        </w:rPr>
        <w:t>处理</w:t>
      </w:r>
      <w:r w:rsidR="00930C0E">
        <w:rPr>
          <w:rFonts w:ascii="Arial" w:hAnsi="Arial" w:cs="Arial" w:hint="eastAsia"/>
          <w:b/>
          <w:bCs/>
          <w:sz w:val="21"/>
          <w:szCs w:val="21"/>
        </w:rPr>
        <w:t>与分析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  <w:r w:rsidR="005E57B1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6B64498B" w14:textId="77777777" w:rsidR="00410D04" w:rsidRPr="008F57B5" w:rsidRDefault="00410D04" w:rsidP="00410D04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思考题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</w:p>
    <w:p w14:paraId="38A3A2C7" w14:textId="3FEEBCA0" w:rsidR="005A7FAF" w:rsidRPr="008F57B5" w:rsidRDefault="005A7FAF" w:rsidP="005A7FAF">
      <w:pPr>
        <w:rPr>
          <w:bCs/>
        </w:rPr>
      </w:pPr>
    </w:p>
    <w:sectPr w:rsidR="005A7FAF" w:rsidRPr="008F57B5" w:rsidSect="008F57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9B113" w14:textId="77777777" w:rsidR="007F3E87" w:rsidRDefault="007F3E87" w:rsidP="00CF342F">
      <w:r>
        <w:separator/>
      </w:r>
    </w:p>
  </w:endnote>
  <w:endnote w:type="continuationSeparator" w:id="0">
    <w:p w14:paraId="6A1EE250" w14:textId="77777777" w:rsidR="007F3E87" w:rsidRDefault="007F3E87" w:rsidP="00C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EEBB5" w14:textId="77777777" w:rsidR="007F3E87" w:rsidRDefault="007F3E87" w:rsidP="00CF342F">
      <w:r>
        <w:separator/>
      </w:r>
    </w:p>
  </w:footnote>
  <w:footnote w:type="continuationSeparator" w:id="0">
    <w:p w14:paraId="1ABA6757" w14:textId="77777777" w:rsidR="007F3E87" w:rsidRDefault="007F3E87" w:rsidP="00C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302B"/>
    <w:multiLevelType w:val="multilevel"/>
    <w:tmpl w:val="2296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93ADC"/>
    <w:multiLevelType w:val="hybridMultilevel"/>
    <w:tmpl w:val="90802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D71033"/>
    <w:multiLevelType w:val="singleLevel"/>
    <w:tmpl w:val="486E2AB4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3" w15:restartNumberingAfterBreak="0">
    <w:nsid w:val="7FA07677"/>
    <w:multiLevelType w:val="hybridMultilevel"/>
    <w:tmpl w:val="D1ECC094"/>
    <w:lvl w:ilvl="0" w:tplc="0684735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577996">
    <w:abstractNumId w:val="0"/>
  </w:num>
  <w:num w:numId="2" w16cid:durableId="365568734">
    <w:abstractNumId w:val="2"/>
  </w:num>
  <w:num w:numId="3" w16cid:durableId="1453137132">
    <w:abstractNumId w:val="3"/>
  </w:num>
  <w:num w:numId="4" w16cid:durableId="51589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C4"/>
    <w:rsid w:val="00016B5D"/>
    <w:rsid w:val="000210DD"/>
    <w:rsid w:val="00025F62"/>
    <w:rsid w:val="000341B0"/>
    <w:rsid w:val="000376C5"/>
    <w:rsid w:val="000451EC"/>
    <w:rsid w:val="00045E19"/>
    <w:rsid w:val="000739B1"/>
    <w:rsid w:val="000763C2"/>
    <w:rsid w:val="000844A0"/>
    <w:rsid w:val="000A0CBF"/>
    <w:rsid w:val="000C52FA"/>
    <w:rsid w:val="000D211A"/>
    <w:rsid w:val="000D7E49"/>
    <w:rsid w:val="00103AF5"/>
    <w:rsid w:val="00112F25"/>
    <w:rsid w:val="00127A8D"/>
    <w:rsid w:val="001329C8"/>
    <w:rsid w:val="00135C47"/>
    <w:rsid w:val="00140338"/>
    <w:rsid w:val="00141ECC"/>
    <w:rsid w:val="00151284"/>
    <w:rsid w:val="001626C6"/>
    <w:rsid w:val="00164CBB"/>
    <w:rsid w:val="00176850"/>
    <w:rsid w:val="00193A5A"/>
    <w:rsid w:val="00193AEC"/>
    <w:rsid w:val="001A1CD4"/>
    <w:rsid w:val="001A6745"/>
    <w:rsid w:val="001B04A2"/>
    <w:rsid w:val="001B2582"/>
    <w:rsid w:val="001B4AE3"/>
    <w:rsid w:val="001D1656"/>
    <w:rsid w:val="001F72ED"/>
    <w:rsid w:val="0020194F"/>
    <w:rsid w:val="002330FB"/>
    <w:rsid w:val="00233C1B"/>
    <w:rsid w:val="002375C3"/>
    <w:rsid w:val="002403DB"/>
    <w:rsid w:val="00240ED0"/>
    <w:rsid w:val="00242A18"/>
    <w:rsid w:val="00253155"/>
    <w:rsid w:val="00260CC4"/>
    <w:rsid w:val="0027092E"/>
    <w:rsid w:val="0028175A"/>
    <w:rsid w:val="00294542"/>
    <w:rsid w:val="002A03EE"/>
    <w:rsid w:val="002A0CB3"/>
    <w:rsid w:val="002A73EE"/>
    <w:rsid w:val="002A7BEC"/>
    <w:rsid w:val="002B566D"/>
    <w:rsid w:val="002D08DC"/>
    <w:rsid w:val="002D5BD5"/>
    <w:rsid w:val="002E019C"/>
    <w:rsid w:val="002E2B51"/>
    <w:rsid w:val="00302D42"/>
    <w:rsid w:val="00307695"/>
    <w:rsid w:val="00314C7C"/>
    <w:rsid w:val="003403B1"/>
    <w:rsid w:val="003603CF"/>
    <w:rsid w:val="00364094"/>
    <w:rsid w:val="00366FC5"/>
    <w:rsid w:val="0036799D"/>
    <w:rsid w:val="00372157"/>
    <w:rsid w:val="0037306C"/>
    <w:rsid w:val="00375F32"/>
    <w:rsid w:val="00376477"/>
    <w:rsid w:val="003B26AB"/>
    <w:rsid w:val="003C1D25"/>
    <w:rsid w:val="003C423D"/>
    <w:rsid w:val="003E38D1"/>
    <w:rsid w:val="003E6DFC"/>
    <w:rsid w:val="00406C3C"/>
    <w:rsid w:val="00410D04"/>
    <w:rsid w:val="00415DD1"/>
    <w:rsid w:val="004213D2"/>
    <w:rsid w:val="00421C5F"/>
    <w:rsid w:val="00427230"/>
    <w:rsid w:val="00460DFC"/>
    <w:rsid w:val="004628F8"/>
    <w:rsid w:val="004729C7"/>
    <w:rsid w:val="0048118B"/>
    <w:rsid w:val="004D619F"/>
    <w:rsid w:val="004D6F02"/>
    <w:rsid w:val="00500385"/>
    <w:rsid w:val="00512803"/>
    <w:rsid w:val="005278EB"/>
    <w:rsid w:val="005323DD"/>
    <w:rsid w:val="00540158"/>
    <w:rsid w:val="00546311"/>
    <w:rsid w:val="0056314F"/>
    <w:rsid w:val="005662CA"/>
    <w:rsid w:val="0057133C"/>
    <w:rsid w:val="005729C4"/>
    <w:rsid w:val="00584A4D"/>
    <w:rsid w:val="00585AB7"/>
    <w:rsid w:val="00586959"/>
    <w:rsid w:val="0059765C"/>
    <w:rsid w:val="005A5441"/>
    <w:rsid w:val="005A5C75"/>
    <w:rsid w:val="005A7D61"/>
    <w:rsid w:val="005A7FAF"/>
    <w:rsid w:val="005E57B1"/>
    <w:rsid w:val="005F7FB3"/>
    <w:rsid w:val="0060559E"/>
    <w:rsid w:val="00623B72"/>
    <w:rsid w:val="00623ED0"/>
    <w:rsid w:val="00636408"/>
    <w:rsid w:val="0064780D"/>
    <w:rsid w:val="0065495E"/>
    <w:rsid w:val="00684049"/>
    <w:rsid w:val="006970B6"/>
    <w:rsid w:val="006A1042"/>
    <w:rsid w:val="006A64D8"/>
    <w:rsid w:val="006A7580"/>
    <w:rsid w:val="006C3110"/>
    <w:rsid w:val="006C38CA"/>
    <w:rsid w:val="006C5FBA"/>
    <w:rsid w:val="006E1D59"/>
    <w:rsid w:val="006E53D0"/>
    <w:rsid w:val="006F504A"/>
    <w:rsid w:val="006F7985"/>
    <w:rsid w:val="00704029"/>
    <w:rsid w:val="00713855"/>
    <w:rsid w:val="00725E81"/>
    <w:rsid w:val="00734D3B"/>
    <w:rsid w:val="00740016"/>
    <w:rsid w:val="007422C3"/>
    <w:rsid w:val="007524AE"/>
    <w:rsid w:val="007541F6"/>
    <w:rsid w:val="0075586E"/>
    <w:rsid w:val="007902E2"/>
    <w:rsid w:val="007A0F51"/>
    <w:rsid w:val="007A4159"/>
    <w:rsid w:val="007C2548"/>
    <w:rsid w:val="007D2A8F"/>
    <w:rsid w:val="007D36EC"/>
    <w:rsid w:val="007E3272"/>
    <w:rsid w:val="007F3E87"/>
    <w:rsid w:val="00804DD2"/>
    <w:rsid w:val="00805A3B"/>
    <w:rsid w:val="00805F93"/>
    <w:rsid w:val="00806717"/>
    <w:rsid w:val="0082071F"/>
    <w:rsid w:val="00851E8B"/>
    <w:rsid w:val="00853FD7"/>
    <w:rsid w:val="00854F4A"/>
    <w:rsid w:val="00856811"/>
    <w:rsid w:val="008624DF"/>
    <w:rsid w:val="00875484"/>
    <w:rsid w:val="00885455"/>
    <w:rsid w:val="00885EBC"/>
    <w:rsid w:val="008B3ABE"/>
    <w:rsid w:val="008B4A46"/>
    <w:rsid w:val="008C125F"/>
    <w:rsid w:val="008C5589"/>
    <w:rsid w:val="008C60E1"/>
    <w:rsid w:val="008D79CE"/>
    <w:rsid w:val="008E16CE"/>
    <w:rsid w:val="008E52E9"/>
    <w:rsid w:val="008E6AFF"/>
    <w:rsid w:val="008F1236"/>
    <w:rsid w:val="008F57B5"/>
    <w:rsid w:val="008F6ADB"/>
    <w:rsid w:val="008F6D69"/>
    <w:rsid w:val="008F725F"/>
    <w:rsid w:val="00930C0E"/>
    <w:rsid w:val="00932927"/>
    <w:rsid w:val="009375C9"/>
    <w:rsid w:val="0095578A"/>
    <w:rsid w:val="00963806"/>
    <w:rsid w:val="00976567"/>
    <w:rsid w:val="009B0BC8"/>
    <w:rsid w:val="009C1DE7"/>
    <w:rsid w:val="009D2975"/>
    <w:rsid w:val="009E73D4"/>
    <w:rsid w:val="009F2004"/>
    <w:rsid w:val="009F4932"/>
    <w:rsid w:val="00A0640E"/>
    <w:rsid w:val="00A336F7"/>
    <w:rsid w:val="00A57859"/>
    <w:rsid w:val="00A608FF"/>
    <w:rsid w:val="00A60E5B"/>
    <w:rsid w:val="00A61607"/>
    <w:rsid w:val="00A63546"/>
    <w:rsid w:val="00A74DD8"/>
    <w:rsid w:val="00A9112F"/>
    <w:rsid w:val="00AA20D8"/>
    <w:rsid w:val="00AA4C3D"/>
    <w:rsid w:val="00AD3A8A"/>
    <w:rsid w:val="00AD62A1"/>
    <w:rsid w:val="00AD74A5"/>
    <w:rsid w:val="00AE4AAA"/>
    <w:rsid w:val="00AF11E0"/>
    <w:rsid w:val="00B24615"/>
    <w:rsid w:val="00B30B63"/>
    <w:rsid w:val="00B73D22"/>
    <w:rsid w:val="00B75CED"/>
    <w:rsid w:val="00B812D5"/>
    <w:rsid w:val="00B87F2F"/>
    <w:rsid w:val="00B90F53"/>
    <w:rsid w:val="00BA6B6B"/>
    <w:rsid w:val="00BE0BDE"/>
    <w:rsid w:val="00BE5351"/>
    <w:rsid w:val="00BE5950"/>
    <w:rsid w:val="00BF79BC"/>
    <w:rsid w:val="00C02A69"/>
    <w:rsid w:val="00C11A05"/>
    <w:rsid w:val="00C32B17"/>
    <w:rsid w:val="00C4577D"/>
    <w:rsid w:val="00C600CB"/>
    <w:rsid w:val="00C604C2"/>
    <w:rsid w:val="00C67A0B"/>
    <w:rsid w:val="00C71A4C"/>
    <w:rsid w:val="00C73104"/>
    <w:rsid w:val="00C91D15"/>
    <w:rsid w:val="00C929F7"/>
    <w:rsid w:val="00CA745E"/>
    <w:rsid w:val="00CD3A46"/>
    <w:rsid w:val="00CE17B4"/>
    <w:rsid w:val="00CE1A3B"/>
    <w:rsid w:val="00CF342F"/>
    <w:rsid w:val="00D003DE"/>
    <w:rsid w:val="00D043CA"/>
    <w:rsid w:val="00D04C64"/>
    <w:rsid w:val="00D07C10"/>
    <w:rsid w:val="00D427A2"/>
    <w:rsid w:val="00D72A53"/>
    <w:rsid w:val="00D96A29"/>
    <w:rsid w:val="00DB7934"/>
    <w:rsid w:val="00DC76CF"/>
    <w:rsid w:val="00DD1436"/>
    <w:rsid w:val="00E039EA"/>
    <w:rsid w:val="00E12A8C"/>
    <w:rsid w:val="00E22815"/>
    <w:rsid w:val="00E306F2"/>
    <w:rsid w:val="00E45D3E"/>
    <w:rsid w:val="00E51A1B"/>
    <w:rsid w:val="00E732BD"/>
    <w:rsid w:val="00E74184"/>
    <w:rsid w:val="00EA545C"/>
    <w:rsid w:val="00EB3A3C"/>
    <w:rsid w:val="00EC3590"/>
    <w:rsid w:val="00EC7588"/>
    <w:rsid w:val="00ED5CD8"/>
    <w:rsid w:val="00EF29E4"/>
    <w:rsid w:val="00EF3C27"/>
    <w:rsid w:val="00EF6201"/>
    <w:rsid w:val="00F01325"/>
    <w:rsid w:val="00F43438"/>
    <w:rsid w:val="00F50F2B"/>
    <w:rsid w:val="00F57C2B"/>
    <w:rsid w:val="00F65635"/>
    <w:rsid w:val="00F757D0"/>
    <w:rsid w:val="00F860A2"/>
    <w:rsid w:val="00F90A89"/>
    <w:rsid w:val="00F9692B"/>
    <w:rsid w:val="00FB0725"/>
    <w:rsid w:val="00FB3227"/>
    <w:rsid w:val="00FC3D2F"/>
    <w:rsid w:val="00FD2B4D"/>
    <w:rsid w:val="00FD6127"/>
    <w:rsid w:val="00FD6C09"/>
    <w:rsid w:val="00FE29F2"/>
    <w:rsid w:val="00FE6624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A14E2"/>
  <w15:chartTrackingRefBased/>
  <w15:docId w15:val="{36004CC1-BE18-4C59-B0B8-E2EFDC0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3E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3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F342F"/>
    <w:rPr>
      <w:sz w:val="18"/>
      <w:szCs w:val="18"/>
    </w:rPr>
  </w:style>
  <w:style w:type="paragraph" w:styleId="a7">
    <w:name w:val="Normal (Web)"/>
    <w:basedOn w:val="a"/>
    <w:uiPriority w:val="99"/>
    <w:unhideWhenUsed/>
    <w:rsid w:val="00135C47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laceholder Text"/>
    <w:uiPriority w:val="99"/>
    <w:semiHidden/>
    <w:rsid w:val="00DB793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7934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DB7934"/>
    <w:rPr>
      <w:sz w:val="18"/>
      <w:szCs w:val="18"/>
    </w:rPr>
  </w:style>
  <w:style w:type="paragraph" w:styleId="ab">
    <w:name w:val="Body Text"/>
    <w:basedOn w:val="a"/>
    <w:link w:val="ac"/>
    <w:rsid w:val="00260CC4"/>
    <w:pPr>
      <w:spacing w:line="360" w:lineRule="auto"/>
    </w:pPr>
    <w:rPr>
      <w:rFonts w:ascii="Times New Roman" w:hAnsi="Times New Roman"/>
      <w:sz w:val="24"/>
      <w:szCs w:val="20"/>
    </w:rPr>
  </w:style>
  <w:style w:type="character" w:customStyle="1" w:styleId="ac">
    <w:name w:val="正文文本 字符"/>
    <w:link w:val="ab"/>
    <w:rsid w:val="00260CC4"/>
    <w:rPr>
      <w:rFonts w:ascii="Times New Roman" w:eastAsia="宋体" w:hAnsi="Times New Roman" w:cs="Times New Roman"/>
      <w:sz w:val="24"/>
      <w:szCs w:val="20"/>
    </w:rPr>
  </w:style>
  <w:style w:type="paragraph" w:styleId="2">
    <w:name w:val="Body Text Indent 2"/>
    <w:basedOn w:val="a"/>
    <w:link w:val="20"/>
    <w:rsid w:val="00260CC4"/>
    <w:pPr>
      <w:spacing w:after="120" w:line="480" w:lineRule="auto"/>
      <w:ind w:leftChars="200" w:left="420"/>
    </w:pPr>
    <w:rPr>
      <w:rFonts w:ascii="Times New Roman" w:hAnsi="Times New Roman"/>
      <w:szCs w:val="20"/>
    </w:rPr>
  </w:style>
  <w:style w:type="character" w:customStyle="1" w:styleId="20">
    <w:name w:val="正文文本缩进 2 字符"/>
    <w:link w:val="2"/>
    <w:rsid w:val="00260CC4"/>
    <w:rPr>
      <w:rFonts w:ascii="Times New Roman" w:eastAsia="宋体" w:hAnsi="Times New Roman" w:cs="Times New Roman"/>
      <w:szCs w:val="20"/>
    </w:rPr>
  </w:style>
  <w:style w:type="table" w:styleId="1">
    <w:name w:val="List Table 1 Light"/>
    <w:basedOn w:val="a1"/>
    <w:uiPriority w:val="46"/>
    <w:rsid w:val="003730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Medium List 2 Accent 1"/>
    <w:basedOn w:val="a1"/>
    <w:uiPriority w:val="66"/>
    <w:rsid w:val="00F0132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d">
    <w:name w:val="List Paragraph"/>
    <w:basedOn w:val="a"/>
    <w:uiPriority w:val="34"/>
    <w:qFormat/>
    <w:rsid w:val="00932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ashhack\&#25991;&#26723;\USTC\&#22823;&#19968;&#19979;\&#22823;&#29289;&#23454;&#39564;\&#19977;&#32423;&#23454;&#39564;&#25253;&#21578;\&#23454;&#39564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FA068-301B-4384-ACB4-7EF5515C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实验报告.dotx</Template>
  <TotalTime>779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李霄奕</dc:creator>
  <cp:keywords/>
  <cp:lastModifiedBy>Johnny Lee</cp:lastModifiedBy>
  <cp:revision>65</cp:revision>
  <cp:lastPrinted>2022-05-15T08:13:00Z</cp:lastPrinted>
  <dcterms:created xsi:type="dcterms:W3CDTF">2022-04-04T08:43:00Z</dcterms:created>
  <dcterms:modified xsi:type="dcterms:W3CDTF">2022-05-28T01:14:00Z</dcterms:modified>
</cp:coreProperties>
</file>